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7E06" w14:textId="5636D6DE" w:rsidR="00394A6D" w:rsidRPr="00523212" w:rsidRDefault="00000000">
      <w:pPr>
        <w:pStyle w:val="Title"/>
        <w:rPr>
          <w:color w:val="3C4E80"/>
          <w:lang w:val="fr-CA"/>
        </w:rPr>
      </w:pPr>
      <w:sdt>
        <w:sdtPr>
          <w:rPr>
            <w:color w:val="3C4E80"/>
            <w:lang w:val="fr-CA"/>
          </w:rPr>
          <w:alias w:val="Enter your name:"/>
          <w:tag w:val=""/>
          <w:id w:val="-328297061"/>
          <w:placeholder>
            <w:docPart w:val="255E98BDE68E4607BD81AA2A7071BD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525BAC" w:rsidRPr="00523212">
            <w:rPr>
              <w:color w:val="3C4E80"/>
              <w:lang w:val="fr-CA"/>
            </w:rPr>
            <w:t>Dylan Stevens</w:t>
          </w:r>
        </w:sdtContent>
      </w:sdt>
    </w:p>
    <w:p w14:paraId="29A37A42" w14:textId="4FC1DE56" w:rsidR="00394A6D" w:rsidRPr="00523212" w:rsidRDefault="0098793E" w:rsidP="00DB17E0">
      <w:pPr>
        <w:tabs>
          <w:tab w:val="left" w:pos="7800"/>
        </w:tabs>
        <w:rPr>
          <w:lang w:val="fr-CA"/>
        </w:rPr>
      </w:pPr>
      <w:r w:rsidRPr="00523212">
        <w:rPr>
          <w:lang w:val="fr-CA"/>
        </w:rPr>
        <w:t>dyla</w:t>
      </w:r>
      <w:r w:rsidR="004D4CCE" w:rsidRPr="00523212">
        <w:rPr>
          <w:lang w:val="fr-CA"/>
        </w:rPr>
        <w:t>n@dylanstevens.ca</w:t>
      </w:r>
      <w:r w:rsidR="00DB17E0" w:rsidRPr="00523212">
        <w:rPr>
          <w:lang w:val="fr-CA"/>
        </w:rPr>
        <w:t xml:space="preserve"> | https://github.com/dylanrstevens</w:t>
      </w:r>
    </w:p>
    <w:sdt>
      <w:sdtPr>
        <w:alias w:val="Objective:"/>
        <w:tag w:val="Objective:"/>
        <w:id w:val="-736782104"/>
        <w:placeholder>
          <w:docPart w:val="B42B831461B74C78A2B4CD1AFC5FB11F"/>
        </w:placeholder>
        <w:temporary/>
        <w:showingPlcHdr/>
        <w15:appearance w15:val="hidden"/>
      </w:sdtPr>
      <w:sdtContent>
        <w:p w14:paraId="7F95F3CA" w14:textId="77777777" w:rsidR="00394A6D" w:rsidRDefault="007D00B3">
          <w:pPr>
            <w:pStyle w:val="Heading1"/>
          </w:pPr>
          <w:r w:rsidRPr="00525BAC">
            <w:rPr>
              <w:color w:val="3C4E80"/>
            </w:rPr>
            <w:t>Objective</w:t>
          </w:r>
        </w:p>
      </w:sdtContent>
    </w:sdt>
    <w:p w14:paraId="36B686F7" w14:textId="431195E6" w:rsidR="00394A6D" w:rsidRDefault="00525BAC" w:rsidP="00DD4208">
      <w:pPr>
        <w:pStyle w:val="ListBullet"/>
      </w:pPr>
      <w:r>
        <w:t xml:space="preserve">My objective is to seek employment as </w:t>
      </w:r>
      <w:r w:rsidR="00016042">
        <w:t xml:space="preserve">a </w:t>
      </w:r>
      <w:r w:rsidR="005C0A60">
        <w:t xml:space="preserve">software </w:t>
      </w:r>
      <w:r>
        <w:t xml:space="preserve">engineer to gain further </w:t>
      </w:r>
      <w:r w:rsidR="0089419E">
        <w:t>hands-on</w:t>
      </w:r>
      <w:r>
        <w:t xml:space="preserve"> experience to apply towards my bachelor’s degree and future career</w:t>
      </w:r>
      <w:r w:rsidR="00E37D6B">
        <w:t>.</w:t>
      </w:r>
    </w:p>
    <w:sdt>
      <w:sdtPr>
        <w:alias w:val="Experience:"/>
        <w:tag w:val="Experience:"/>
        <w:id w:val="1494989950"/>
        <w:placeholder>
          <w:docPart w:val="B1C23D473F1344539086F54AFA74E0AE"/>
        </w:placeholder>
        <w:temporary/>
        <w:showingPlcHdr/>
        <w15:appearance w15:val="hidden"/>
      </w:sdtPr>
      <w:sdtContent>
        <w:p w14:paraId="67F06A27" w14:textId="58B8F3DC" w:rsidR="00525BAC" w:rsidRDefault="00525BAC" w:rsidP="00525BAC">
          <w:pPr>
            <w:pStyle w:val="Heading1"/>
          </w:pPr>
          <w:r w:rsidRPr="00525BAC">
            <w:rPr>
              <w:color w:val="3C4E80"/>
            </w:rPr>
            <w:t>Experience</w:t>
          </w:r>
        </w:p>
      </w:sdtContent>
    </w:sdt>
    <w:p w14:paraId="47771E4A" w14:textId="680CD9E8" w:rsidR="00561F06" w:rsidRDefault="00561F06" w:rsidP="00561F06">
      <w:pPr>
        <w:pStyle w:val="Heading2"/>
      </w:pPr>
      <w:r>
        <w:rPr>
          <w:sz w:val="24"/>
          <w:szCs w:val="28"/>
        </w:rPr>
        <w:t>Python</w:t>
      </w:r>
      <w:r w:rsidRPr="00525BAC">
        <w:rPr>
          <w:sz w:val="24"/>
          <w:szCs w:val="28"/>
        </w:rPr>
        <w:t xml:space="preserve"> Developler </w:t>
      </w:r>
      <w:r>
        <w:t xml:space="preserve">| l1 Scientific LTD | September 2023 – </w:t>
      </w:r>
      <w:r w:rsidR="00016042">
        <w:t>May 2024</w:t>
      </w:r>
    </w:p>
    <w:p w14:paraId="3FD1DAEB" w14:textId="2D788A2C" w:rsidR="00561F06" w:rsidRDefault="00561F06" w:rsidP="00561F06">
      <w:pPr>
        <w:pStyle w:val="ListBullet"/>
      </w:pPr>
      <w:r>
        <w:t>Worked as the primary front-end voice application developer for a small startup company.</w:t>
      </w:r>
    </w:p>
    <w:p w14:paraId="70C841A2" w14:textId="466EAD5F" w:rsidR="00561F06" w:rsidRDefault="00561F06" w:rsidP="00561F06">
      <w:pPr>
        <w:pStyle w:val="ListBullet"/>
      </w:pPr>
      <w:r>
        <w:t>Participated in software development of Amazon Alexa skills in python, including:</w:t>
      </w:r>
    </w:p>
    <w:p w14:paraId="4D8AE301" w14:textId="69720EF9" w:rsidR="00561F06" w:rsidRDefault="00561F06" w:rsidP="00561F06">
      <w:pPr>
        <w:pStyle w:val="ListBullet"/>
        <w:numPr>
          <w:ilvl w:val="1"/>
          <w:numId w:val="14"/>
        </w:numPr>
      </w:pPr>
      <w:r>
        <w:t>Asynchronous lambda development.</w:t>
      </w:r>
    </w:p>
    <w:p w14:paraId="643380A4" w14:textId="2DB3E557" w:rsidR="00561F06" w:rsidRDefault="00561F06" w:rsidP="00561F06">
      <w:pPr>
        <w:pStyle w:val="ListBullet"/>
        <w:numPr>
          <w:ilvl w:val="1"/>
          <w:numId w:val="14"/>
        </w:numPr>
      </w:pPr>
      <w:r>
        <w:t>Cloud based voice application development.</w:t>
      </w:r>
    </w:p>
    <w:p w14:paraId="26DB0745" w14:textId="1388CFBF" w:rsidR="00561F06" w:rsidRDefault="00561F06" w:rsidP="00561F06">
      <w:pPr>
        <w:pStyle w:val="ListBullet"/>
        <w:numPr>
          <w:ilvl w:val="1"/>
          <w:numId w:val="14"/>
        </w:numPr>
      </w:pPr>
      <w:r>
        <w:t>Database model planning and development</w:t>
      </w:r>
    </w:p>
    <w:p w14:paraId="1AF67182" w14:textId="1A0CC6B2" w:rsidR="00561F06" w:rsidRDefault="00561F06" w:rsidP="00561F06">
      <w:pPr>
        <w:pStyle w:val="ListBullet"/>
      </w:pPr>
      <w:r>
        <w:t>Wrote, tested, and reviewed code and bugs for new and existing applications.</w:t>
      </w:r>
    </w:p>
    <w:p w14:paraId="6D4E4751" w14:textId="467A35F2" w:rsidR="00561F06" w:rsidRDefault="00561F06" w:rsidP="00561F06">
      <w:pPr>
        <w:pStyle w:val="ListBullet"/>
      </w:pPr>
      <w:r>
        <w:t>Worked as a team lead for projects, including the planning, writing, testing, and reviewing of apps starting from scratch.</w:t>
      </w:r>
    </w:p>
    <w:p w14:paraId="0D254E89" w14:textId="2CC20BDB" w:rsidR="00525BAC" w:rsidRDefault="00525BAC" w:rsidP="00525BAC">
      <w:pPr>
        <w:pStyle w:val="Heading2"/>
      </w:pPr>
      <w:r w:rsidRPr="00525BAC">
        <w:rPr>
          <w:sz w:val="24"/>
          <w:szCs w:val="28"/>
        </w:rPr>
        <w:t>Application Developler co-op </w:t>
      </w:r>
      <w:r>
        <w:t>| </w:t>
      </w:r>
      <w:r w:rsidRPr="00525BAC">
        <w:t>Bc pension corporation</w:t>
      </w:r>
      <w:r>
        <w:t xml:space="preserve"> | May 2022 </w:t>
      </w:r>
      <w:r w:rsidR="001A697C">
        <w:t>–</w:t>
      </w:r>
      <w:r>
        <w:t xml:space="preserve"> </w:t>
      </w:r>
      <w:r w:rsidR="001A697C">
        <w:t>Dec</w:t>
      </w:r>
      <w:r w:rsidR="00561F06">
        <w:t>ember</w:t>
      </w:r>
      <w:r w:rsidR="001A697C">
        <w:t xml:space="preserve"> 2022</w:t>
      </w:r>
    </w:p>
    <w:p w14:paraId="6B42949D" w14:textId="0CF1B2C2" w:rsidR="00525BAC" w:rsidRDefault="00525BAC" w:rsidP="00525BAC">
      <w:pPr>
        <w:pStyle w:val="ListBullet"/>
      </w:pPr>
      <w:r>
        <w:t>Participated in software design and development</w:t>
      </w:r>
      <w:r w:rsidR="00DC731B">
        <w:t xml:space="preserve"> for web-based applications</w:t>
      </w:r>
      <w:r>
        <w:t>.</w:t>
      </w:r>
    </w:p>
    <w:p w14:paraId="2F636610" w14:textId="0B086CA7" w:rsidR="0077189E" w:rsidRDefault="00164690" w:rsidP="00525BAC">
      <w:pPr>
        <w:pStyle w:val="ListBullet"/>
      </w:pPr>
      <w:r>
        <w:t>Worked in the full stack of software development including the use of</w:t>
      </w:r>
      <w:r w:rsidR="00C05797">
        <w:t>:</w:t>
      </w:r>
    </w:p>
    <w:p w14:paraId="5D3D0221" w14:textId="5767EFBE" w:rsidR="00C05797" w:rsidRDefault="00C05797" w:rsidP="00C05797">
      <w:pPr>
        <w:pStyle w:val="ListBullet"/>
        <w:numPr>
          <w:ilvl w:val="1"/>
          <w:numId w:val="14"/>
        </w:numPr>
      </w:pPr>
      <w:r>
        <w:t>Front</w:t>
      </w:r>
      <w:r w:rsidR="0086583F">
        <w:t>-</w:t>
      </w:r>
      <w:r>
        <w:t>end</w:t>
      </w:r>
      <w:r w:rsidR="0086583F">
        <w:t xml:space="preserve"> </w:t>
      </w:r>
      <w:r>
        <w:t>frameworks: JavaScript, Vue</w:t>
      </w:r>
      <w:r w:rsidR="00F7585B">
        <w:t>.</w:t>
      </w:r>
    </w:p>
    <w:p w14:paraId="4858B485" w14:textId="496540D6" w:rsidR="00C05797" w:rsidRDefault="0086583F" w:rsidP="00C05797">
      <w:pPr>
        <w:pStyle w:val="ListBullet"/>
        <w:numPr>
          <w:ilvl w:val="1"/>
          <w:numId w:val="14"/>
        </w:numPr>
      </w:pPr>
      <w:r>
        <w:t>Back-end frameworks: NodeJS</w:t>
      </w:r>
      <w:r w:rsidR="00F7585B">
        <w:t>.</w:t>
      </w:r>
    </w:p>
    <w:p w14:paraId="2A33E649" w14:textId="4C753266" w:rsidR="002912DE" w:rsidRDefault="002912DE" w:rsidP="002912DE">
      <w:pPr>
        <w:pStyle w:val="ListBullet"/>
        <w:numPr>
          <w:ilvl w:val="1"/>
          <w:numId w:val="14"/>
        </w:numPr>
      </w:pPr>
      <w:r>
        <w:t>Databases: Oracle and MS SQL Server</w:t>
      </w:r>
      <w:r w:rsidR="00F7585B">
        <w:t>.</w:t>
      </w:r>
    </w:p>
    <w:p w14:paraId="22A0D882" w14:textId="471B5908" w:rsidR="002912DE" w:rsidRDefault="002912DE" w:rsidP="002912DE">
      <w:pPr>
        <w:pStyle w:val="ListBullet"/>
        <w:numPr>
          <w:ilvl w:val="1"/>
          <w:numId w:val="14"/>
        </w:numPr>
      </w:pPr>
      <w:r>
        <w:t>Cloud: Azure</w:t>
      </w:r>
      <w:r w:rsidR="00F7585B">
        <w:t>.</w:t>
      </w:r>
    </w:p>
    <w:p w14:paraId="03E0867E" w14:textId="7F3369E9" w:rsidR="00FA4C9A" w:rsidRDefault="00F7585B" w:rsidP="002912DE">
      <w:pPr>
        <w:pStyle w:val="ListBullet"/>
        <w:numPr>
          <w:ilvl w:val="1"/>
          <w:numId w:val="14"/>
        </w:numPr>
      </w:pPr>
      <w:r>
        <w:t>Numerous APIs to connect our applications to various other software’s and services.</w:t>
      </w:r>
    </w:p>
    <w:p w14:paraId="59032268" w14:textId="322A4A0B" w:rsidR="00525BAC" w:rsidRDefault="00525BAC" w:rsidP="00525BAC">
      <w:pPr>
        <w:pStyle w:val="ListBullet"/>
      </w:pPr>
      <w:r>
        <w:t>Wrote, tested, and reviewed code for new features implemented in existing core systems.</w:t>
      </w:r>
    </w:p>
    <w:p w14:paraId="0145197F" w14:textId="1B675A58" w:rsidR="00525BAC" w:rsidRDefault="00525BAC" w:rsidP="00525BAC">
      <w:pPr>
        <w:pStyle w:val="ListBullet"/>
      </w:pPr>
      <w:r>
        <w:t>Evaluated and rolled out new technologies and solutions for ongoing projects.</w:t>
      </w:r>
    </w:p>
    <w:p w14:paraId="41F5562E" w14:textId="4BB0FF6A" w:rsidR="00525BAC" w:rsidRDefault="00525BAC" w:rsidP="00525BAC">
      <w:pPr>
        <w:pStyle w:val="ListBullet"/>
      </w:pPr>
      <w:r>
        <w:t>Participated in team based and solo projects</w:t>
      </w:r>
      <w:r w:rsidR="00A11A98">
        <w:t xml:space="preserve">, using remote software </w:t>
      </w:r>
      <w:r w:rsidR="004B4782">
        <w:t xml:space="preserve">development methods including the use of </w:t>
      </w:r>
      <w:r w:rsidR="00E2403D">
        <w:t>G</w:t>
      </w:r>
      <w:r w:rsidR="004B4782">
        <w:t>it.</w:t>
      </w:r>
    </w:p>
    <w:sdt>
      <w:sdtPr>
        <w:alias w:val="Education:"/>
        <w:tag w:val="Education:"/>
        <w:id w:val="1513793667"/>
        <w:placeholder>
          <w:docPart w:val="4AE67DE0E5A04461A1C0970AACA00935"/>
        </w:placeholder>
        <w:temporary/>
        <w:showingPlcHdr/>
        <w15:appearance w15:val="hidden"/>
      </w:sdtPr>
      <w:sdtContent>
        <w:p w14:paraId="136491DE" w14:textId="77777777" w:rsidR="00394A6D" w:rsidRDefault="007D00B3">
          <w:pPr>
            <w:pStyle w:val="Heading1"/>
          </w:pPr>
          <w:r w:rsidRPr="00525BAC">
            <w:rPr>
              <w:color w:val="3C4E80"/>
            </w:rPr>
            <w:t>Education</w:t>
          </w:r>
        </w:p>
      </w:sdtContent>
    </w:sdt>
    <w:p w14:paraId="143CA6DA" w14:textId="7A9D1918" w:rsidR="00394A6D" w:rsidRDefault="00F607E1">
      <w:pPr>
        <w:pStyle w:val="Heading2"/>
      </w:pPr>
      <w:r>
        <w:t>Computer science co-op major</w:t>
      </w:r>
      <w:r w:rsidR="007D00B3">
        <w:t> | </w:t>
      </w:r>
      <w:r>
        <w:t>bachelors</w:t>
      </w:r>
      <w:r w:rsidR="007D00B3">
        <w:t> | </w:t>
      </w:r>
      <w:r>
        <w:t xml:space="preserve">University of victoria | </w:t>
      </w:r>
      <w:r w:rsidR="00A335B2">
        <w:t>Sep 2020 - Present</w:t>
      </w:r>
    </w:p>
    <w:p w14:paraId="0198A9E5" w14:textId="4A959D85" w:rsidR="00394A6D" w:rsidRDefault="00ED77D4">
      <w:pPr>
        <w:pStyle w:val="ListBullet"/>
      </w:pPr>
      <w:r>
        <w:t xml:space="preserve">Related course work </w:t>
      </w:r>
      <w:r w:rsidR="005A0E6C">
        <w:t xml:space="preserve">includes: </w:t>
      </w:r>
      <w:r w:rsidR="003F3058">
        <w:t xml:space="preserve">Computer Architecture, Data Structures and </w:t>
      </w:r>
      <w:proofErr w:type="gramStart"/>
      <w:r w:rsidR="003F3058">
        <w:t>Algorithms</w:t>
      </w:r>
      <w:r w:rsidR="00595629">
        <w:t>,</w:t>
      </w:r>
      <w:r w:rsidR="003F3058">
        <w:t>,</w:t>
      </w:r>
      <w:proofErr w:type="gramEnd"/>
      <w:r w:rsidR="003F3058">
        <w:t xml:space="preserve"> Software Development Methods</w:t>
      </w:r>
      <w:r w:rsidR="00723F52">
        <w:t xml:space="preserve">, Computer Networks and Communications, </w:t>
      </w:r>
      <w:r w:rsidR="00AB3389">
        <w:t>Operating Systems</w:t>
      </w:r>
      <w:r w:rsidR="00595629">
        <w:t>, Database Systems</w:t>
      </w:r>
    </w:p>
    <w:p w14:paraId="43EC20DB" w14:textId="0F77D6E6" w:rsidR="00362746" w:rsidRDefault="00362746">
      <w:pPr>
        <w:pStyle w:val="ListBullet"/>
      </w:pPr>
      <w:r>
        <w:t xml:space="preserve">Overall GPA: </w:t>
      </w:r>
      <w:r w:rsidR="003E3FB1">
        <w:t>7.67/9</w:t>
      </w:r>
    </w:p>
    <w:sdt>
      <w:sdtPr>
        <w:alias w:val="Skills &amp; Abilities:"/>
        <w:tag w:val="Skills &amp; Abilities:"/>
        <w:id w:val="495469907"/>
        <w:placeholder>
          <w:docPart w:val="7DA64754D3644547BD28DDAA9F7D5C82"/>
        </w:placeholder>
        <w:temporary/>
        <w:showingPlcHdr/>
        <w15:appearance w15:val="hidden"/>
      </w:sdtPr>
      <w:sdtContent>
        <w:p w14:paraId="41C7AD26" w14:textId="4A55536C" w:rsidR="00394A6D" w:rsidRDefault="007D00B3" w:rsidP="0008192F">
          <w:pPr>
            <w:pStyle w:val="Heading1"/>
          </w:pPr>
          <w:r w:rsidRPr="00525BAC">
            <w:rPr>
              <w:color w:val="3C4E80"/>
            </w:rPr>
            <w:t>Skills &amp; Abilities</w:t>
          </w:r>
        </w:p>
      </w:sdtContent>
    </w:sdt>
    <w:p w14:paraId="4B3BABC6" w14:textId="0B482861" w:rsidR="00F221BF" w:rsidRDefault="00F67488" w:rsidP="00F221BF">
      <w:pPr>
        <w:pStyle w:val="ListBullet"/>
      </w:pPr>
      <w:r>
        <w:t xml:space="preserve">Experience in </w:t>
      </w:r>
      <w:r w:rsidR="007F2485">
        <w:t xml:space="preserve">writing, </w:t>
      </w:r>
      <w:r w:rsidR="00DC731B">
        <w:t>designing,</w:t>
      </w:r>
      <w:r w:rsidR="00595629">
        <w:t xml:space="preserve"> testing,</w:t>
      </w:r>
      <w:r w:rsidR="007F2485">
        <w:t xml:space="preserve"> and shipping software in a</w:t>
      </w:r>
      <w:r w:rsidR="00517E1A">
        <w:t xml:space="preserve"> </w:t>
      </w:r>
      <w:r w:rsidR="00AB3389">
        <w:t>professional,</w:t>
      </w:r>
      <w:r w:rsidR="007F2485">
        <w:t xml:space="preserve"> and personal setting.</w:t>
      </w:r>
    </w:p>
    <w:p w14:paraId="20B907A4" w14:textId="67EC3236" w:rsidR="00595629" w:rsidRDefault="00595629" w:rsidP="00F221BF">
      <w:pPr>
        <w:pStyle w:val="ListBullet"/>
      </w:pPr>
      <w:r>
        <w:lastRenderedPageBreak/>
        <w:t>Experience with the entire stack of the remote development cycle.</w:t>
      </w:r>
    </w:p>
    <w:p w14:paraId="778692F1" w14:textId="55C8F5B1" w:rsidR="00AF6640" w:rsidRDefault="00595629">
      <w:pPr>
        <w:pStyle w:val="ListBullet"/>
      </w:pPr>
      <w:r>
        <w:t>Knowledge and experience of cloud services including Azure,</w:t>
      </w:r>
      <w:r w:rsidR="000222BC">
        <w:t xml:space="preserve"> AWS,</w:t>
      </w:r>
      <w:r>
        <w:t xml:space="preserve"> and integrating API’s.</w:t>
      </w:r>
    </w:p>
    <w:p w14:paraId="098FA4ED" w14:textId="41BDAE47" w:rsidR="00394A6D" w:rsidRDefault="00720186">
      <w:pPr>
        <w:pStyle w:val="ListBullet"/>
      </w:pPr>
      <w:r>
        <w:t>Excellent verbal and written communication skills.</w:t>
      </w:r>
    </w:p>
    <w:p w14:paraId="1CBB565D" w14:textId="0FECAAAA" w:rsidR="001E23BE" w:rsidRDefault="00720186" w:rsidP="001E23BE">
      <w:pPr>
        <w:pStyle w:val="ListBullet"/>
      </w:pPr>
      <w:r>
        <w:t xml:space="preserve">Ability to </w:t>
      </w:r>
      <w:r w:rsidR="00341D58">
        <w:t>problem solve</w:t>
      </w:r>
      <w:r>
        <w:t xml:space="preserve"> in teams</w:t>
      </w:r>
      <w:r w:rsidR="00341D58">
        <w:t>,</w:t>
      </w:r>
      <w:r>
        <w:t xml:space="preserve"> as well as independently.</w:t>
      </w:r>
    </w:p>
    <w:p w14:paraId="055BE7AB" w14:textId="3FA0D5ED" w:rsidR="00454F9F" w:rsidRDefault="00454F9F" w:rsidP="001E23BE">
      <w:pPr>
        <w:pStyle w:val="ListBullet"/>
      </w:pPr>
      <w:r>
        <w:t>Proficiency in Linux</w:t>
      </w:r>
      <w:r w:rsidR="00CB1C3D">
        <w:t xml:space="preserve">, BASH, and </w:t>
      </w:r>
      <w:r w:rsidR="00595629">
        <w:t>Windows.</w:t>
      </w:r>
    </w:p>
    <w:p w14:paraId="04489C23" w14:textId="47F288A8" w:rsidR="000222BC" w:rsidRDefault="000222BC" w:rsidP="001E23BE">
      <w:pPr>
        <w:pStyle w:val="ListBullet"/>
      </w:pPr>
      <w:r>
        <w:t>Fluent in both English and French (Can provide DELF upon request)</w:t>
      </w:r>
    </w:p>
    <w:p w14:paraId="4762CE11" w14:textId="3B82B181" w:rsidR="00C01BD6" w:rsidRDefault="001E23BE" w:rsidP="00C01BD6">
      <w:pPr>
        <w:pStyle w:val="Heading1"/>
        <w:rPr>
          <w:color w:val="3C4E80"/>
        </w:rPr>
      </w:pPr>
      <w:r w:rsidRPr="001E23BE">
        <w:rPr>
          <w:color w:val="3C4E80"/>
        </w:rPr>
        <w:t>Projects</w:t>
      </w:r>
    </w:p>
    <w:p w14:paraId="1284AB93" w14:textId="6956EA92" w:rsidR="000D7B9D" w:rsidRDefault="000D7B9D" w:rsidP="00C01BD6">
      <w:pPr>
        <w:pStyle w:val="ListBullet"/>
      </w:pPr>
      <w:r>
        <w:t>Home lab server</w:t>
      </w:r>
      <w:r w:rsidR="00AE40A1">
        <w:t>s running various networks applications.</w:t>
      </w:r>
    </w:p>
    <w:p w14:paraId="582FF629" w14:textId="144E14E7" w:rsidR="00114A3A" w:rsidRDefault="00114A3A" w:rsidP="00C01BD6">
      <w:pPr>
        <w:pStyle w:val="ListBullet"/>
      </w:pPr>
      <w:r>
        <w:t>React Native budgeting app.</w:t>
      </w:r>
    </w:p>
    <w:p w14:paraId="2BE4967C" w14:textId="4FE9D227" w:rsidR="00C01BD6" w:rsidRDefault="00DD0C9B" w:rsidP="00C01BD6">
      <w:pPr>
        <w:pStyle w:val="ListBullet"/>
      </w:pPr>
      <w:r>
        <w:t>Google chrome extension for web scraping all text on a webpage with the click of one button.</w:t>
      </w:r>
    </w:p>
    <w:p w14:paraId="173E4CBB" w14:textId="724C7A97" w:rsidR="00DD0C9B" w:rsidRDefault="000417D1" w:rsidP="00C01BD6">
      <w:pPr>
        <w:pStyle w:val="ListBullet"/>
      </w:pPr>
      <w:r>
        <w:t>Vue based rock paper scissors game.</w:t>
      </w:r>
    </w:p>
    <w:p w14:paraId="7B07F2D4" w14:textId="2FB17D01" w:rsidR="000417D1" w:rsidRDefault="000417D1" w:rsidP="00C01BD6">
      <w:pPr>
        <w:pStyle w:val="ListBullet"/>
      </w:pPr>
      <w:r>
        <w:t>React based calendar booking app.</w:t>
      </w:r>
    </w:p>
    <w:p w14:paraId="3616A3BB" w14:textId="12F502C8" w:rsidR="000417D1" w:rsidRDefault="000417D1" w:rsidP="000417D1">
      <w:pPr>
        <w:pStyle w:val="ListBullet"/>
      </w:pPr>
      <w:r>
        <w:t>Python based Spotify artwork player using the Spotify API.</w:t>
      </w:r>
    </w:p>
    <w:p w14:paraId="5C786E00" w14:textId="331AFA15" w:rsidR="006F5C85" w:rsidRDefault="006F5C85" w:rsidP="000417D1">
      <w:pPr>
        <w:pStyle w:val="ListBullet"/>
      </w:pPr>
      <w:r>
        <w:t xml:space="preserve">Python </w:t>
      </w:r>
      <w:r w:rsidR="004B69BC">
        <w:t>s</w:t>
      </w:r>
      <w:r>
        <w:t>ocket</w:t>
      </w:r>
      <w:r w:rsidR="00520E46">
        <w:t>-</w:t>
      </w:r>
      <w:r>
        <w:t>based web server</w:t>
      </w:r>
      <w:r w:rsidR="004B69BC">
        <w:t>.</w:t>
      </w:r>
    </w:p>
    <w:p w14:paraId="41939E95" w14:textId="1FC0696A" w:rsidR="00530269" w:rsidRDefault="000D0D28" w:rsidP="00530269">
      <w:pPr>
        <w:pStyle w:val="ListBullet"/>
      </w:pPr>
      <w:r>
        <w:t xml:space="preserve">More projects can be found at </w:t>
      </w:r>
      <w:hyperlink r:id="rId10" w:history="1">
        <w:r w:rsidR="004D4CCE" w:rsidRPr="00424765">
          <w:rPr>
            <w:rStyle w:val="Hyperlink"/>
          </w:rPr>
          <w:t>https://github.com/dylanrstevens</w:t>
        </w:r>
      </w:hyperlink>
    </w:p>
    <w:p w14:paraId="76A8DF00" w14:textId="51A26676" w:rsidR="00530269" w:rsidRDefault="00530269" w:rsidP="00530269">
      <w:pPr>
        <w:pStyle w:val="Heading1"/>
        <w:rPr>
          <w:color w:val="3C4E80"/>
        </w:rPr>
      </w:pPr>
      <w:r>
        <w:rPr>
          <w:color w:val="3C4E80"/>
        </w:rPr>
        <w:t>Reference</w:t>
      </w:r>
    </w:p>
    <w:p w14:paraId="1237BE3E" w14:textId="5AA710B5" w:rsidR="00BD7315" w:rsidRPr="00BD7315" w:rsidRDefault="00DF0385" w:rsidP="00BD7315">
      <w:pPr>
        <w:spacing w:line="225" w:lineRule="atLeast"/>
      </w:pPr>
      <w:r>
        <w:t>Reference available upon request</w:t>
      </w:r>
      <w:r w:rsidR="00D1399B">
        <w:t>.</w:t>
      </w:r>
    </w:p>
    <w:sectPr w:rsidR="00BD7315" w:rsidRPr="00BD7315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73DF" w14:textId="77777777" w:rsidR="00B45A38" w:rsidRDefault="00B45A38">
      <w:pPr>
        <w:spacing w:after="0"/>
      </w:pPr>
      <w:r>
        <w:separator/>
      </w:r>
    </w:p>
  </w:endnote>
  <w:endnote w:type="continuationSeparator" w:id="0">
    <w:p w14:paraId="4D0DC19E" w14:textId="77777777" w:rsidR="00B45A38" w:rsidRDefault="00B45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A549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C39A" w14:textId="77777777" w:rsidR="00B45A38" w:rsidRDefault="00B45A38">
      <w:pPr>
        <w:spacing w:after="0"/>
      </w:pPr>
      <w:r>
        <w:separator/>
      </w:r>
    </w:p>
  </w:footnote>
  <w:footnote w:type="continuationSeparator" w:id="0">
    <w:p w14:paraId="25622AF5" w14:textId="77777777" w:rsidR="00B45A38" w:rsidRDefault="00B45A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EE5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3F571D"/>
    <w:multiLevelType w:val="hybridMultilevel"/>
    <w:tmpl w:val="8F507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A7423A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6522414">
    <w:abstractNumId w:val="9"/>
  </w:num>
  <w:num w:numId="2" w16cid:durableId="609052170">
    <w:abstractNumId w:val="9"/>
    <w:lvlOverride w:ilvl="0">
      <w:startOverride w:val="1"/>
    </w:lvlOverride>
  </w:num>
  <w:num w:numId="3" w16cid:durableId="82919346">
    <w:abstractNumId w:val="9"/>
    <w:lvlOverride w:ilvl="0">
      <w:startOverride w:val="1"/>
    </w:lvlOverride>
  </w:num>
  <w:num w:numId="4" w16cid:durableId="187304593">
    <w:abstractNumId w:val="9"/>
    <w:lvlOverride w:ilvl="0">
      <w:startOverride w:val="1"/>
    </w:lvlOverride>
  </w:num>
  <w:num w:numId="5" w16cid:durableId="1161383022">
    <w:abstractNumId w:val="7"/>
  </w:num>
  <w:num w:numId="6" w16cid:durableId="1070470218">
    <w:abstractNumId w:val="6"/>
  </w:num>
  <w:num w:numId="7" w16cid:durableId="547452152">
    <w:abstractNumId w:val="5"/>
  </w:num>
  <w:num w:numId="8" w16cid:durableId="546918267">
    <w:abstractNumId w:val="4"/>
  </w:num>
  <w:num w:numId="9" w16cid:durableId="590162223">
    <w:abstractNumId w:val="8"/>
  </w:num>
  <w:num w:numId="10" w16cid:durableId="190537354">
    <w:abstractNumId w:val="3"/>
  </w:num>
  <w:num w:numId="11" w16cid:durableId="2013020117">
    <w:abstractNumId w:val="2"/>
  </w:num>
  <w:num w:numId="12" w16cid:durableId="15080764">
    <w:abstractNumId w:val="1"/>
  </w:num>
  <w:num w:numId="13" w16cid:durableId="418062002">
    <w:abstractNumId w:val="0"/>
  </w:num>
  <w:num w:numId="14" w16cid:durableId="29232719">
    <w:abstractNumId w:val="11"/>
  </w:num>
  <w:num w:numId="15" w16cid:durableId="4896753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42561193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11721399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5050757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128400720">
    <w:abstractNumId w:val="12"/>
  </w:num>
  <w:num w:numId="20" w16cid:durableId="1099564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AC"/>
    <w:rsid w:val="00016042"/>
    <w:rsid w:val="000222BC"/>
    <w:rsid w:val="00036FBE"/>
    <w:rsid w:val="000417D1"/>
    <w:rsid w:val="0008192F"/>
    <w:rsid w:val="000D0D28"/>
    <w:rsid w:val="000D7B9D"/>
    <w:rsid w:val="00114A3A"/>
    <w:rsid w:val="00164690"/>
    <w:rsid w:val="001A697C"/>
    <w:rsid w:val="001E23BE"/>
    <w:rsid w:val="0024273F"/>
    <w:rsid w:val="00253844"/>
    <w:rsid w:val="002912DE"/>
    <w:rsid w:val="00341D58"/>
    <w:rsid w:val="00362746"/>
    <w:rsid w:val="00374627"/>
    <w:rsid w:val="00394A6D"/>
    <w:rsid w:val="003A4C74"/>
    <w:rsid w:val="003E3FB1"/>
    <w:rsid w:val="003F19B9"/>
    <w:rsid w:val="003F3058"/>
    <w:rsid w:val="0042547E"/>
    <w:rsid w:val="004476A1"/>
    <w:rsid w:val="00454F9F"/>
    <w:rsid w:val="00480284"/>
    <w:rsid w:val="00483724"/>
    <w:rsid w:val="004B4782"/>
    <w:rsid w:val="004B69BC"/>
    <w:rsid w:val="004D41A2"/>
    <w:rsid w:val="004D4CCE"/>
    <w:rsid w:val="005065D5"/>
    <w:rsid w:val="005114E7"/>
    <w:rsid w:val="00517E1A"/>
    <w:rsid w:val="00520E46"/>
    <w:rsid w:val="00523212"/>
    <w:rsid w:val="00525BAC"/>
    <w:rsid w:val="00530269"/>
    <w:rsid w:val="00561F06"/>
    <w:rsid w:val="00577B84"/>
    <w:rsid w:val="00595629"/>
    <w:rsid w:val="005A0E6C"/>
    <w:rsid w:val="005C0A60"/>
    <w:rsid w:val="005E5E55"/>
    <w:rsid w:val="006159F6"/>
    <w:rsid w:val="00616068"/>
    <w:rsid w:val="00666783"/>
    <w:rsid w:val="00674A34"/>
    <w:rsid w:val="006A7880"/>
    <w:rsid w:val="006E401C"/>
    <w:rsid w:val="006F5C85"/>
    <w:rsid w:val="0071605D"/>
    <w:rsid w:val="00720186"/>
    <w:rsid w:val="00723F52"/>
    <w:rsid w:val="0077189E"/>
    <w:rsid w:val="0077621B"/>
    <w:rsid w:val="007963CE"/>
    <w:rsid w:val="007D00B3"/>
    <w:rsid w:val="007D1768"/>
    <w:rsid w:val="007F2485"/>
    <w:rsid w:val="00835A9F"/>
    <w:rsid w:val="0086583F"/>
    <w:rsid w:val="008916B6"/>
    <w:rsid w:val="0089419E"/>
    <w:rsid w:val="0089519A"/>
    <w:rsid w:val="008A3E10"/>
    <w:rsid w:val="008E10EB"/>
    <w:rsid w:val="008F1F8B"/>
    <w:rsid w:val="00947F34"/>
    <w:rsid w:val="009763C8"/>
    <w:rsid w:val="0098793E"/>
    <w:rsid w:val="00A11A98"/>
    <w:rsid w:val="00A335B2"/>
    <w:rsid w:val="00A33899"/>
    <w:rsid w:val="00A37E20"/>
    <w:rsid w:val="00A716D6"/>
    <w:rsid w:val="00A7592B"/>
    <w:rsid w:val="00A8131A"/>
    <w:rsid w:val="00AB3389"/>
    <w:rsid w:val="00AE40A1"/>
    <w:rsid w:val="00AF6640"/>
    <w:rsid w:val="00B442EB"/>
    <w:rsid w:val="00B45A38"/>
    <w:rsid w:val="00B769EE"/>
    <w:rsid w:val="00BB4555"/>
    <w:rsid w:val="00BD7315"/>
    <w:rsid w:val="00C01BD6"/>
    <w:rsid w:val="00C05797"/>
    <w:rsid w:val="00C15002"/>
    <w:rsid w:val="00C57E43"/>
    <w:rsid w:val="00C72B59"/>
    <w:rsid w:val="00CB1C3D"/>
    <w:rsid w:val="00CC3DA7"/>
    <w:rsid w:val="00CC75DB"/>
    <w:rsid w:val="00D1399B"/>
    <w:rsid w:val="00D20758"/>
    <w:rsid w:val="00D33143"/>
    <w:rsid w:val="00D56207"/>
    <w:rsid w:val="00D765AF"/>
    <w:rsid w:val="00DB17E0"/>
    <w:rsid w:val="00DC731B"/>
    <w:rsid w:val="00DD0C9B"/>
    <w:rsid w:val="00DD4208"/>
    <w:rsid w:val="00DF0385"/>
    <w:rsid w:val="00E2403D"/>
    <w:rsid w:val="00E37D6B"/>
    <w:rsid w:val="00EA2B92"/>
    <w:rsid w:val="00EA7E41"/>
    <w:rsid w:val="00EB47D8"/>
    <w:rsid w:val="00ED0008"/>
    <w:rsid w:val="00ED77D4"/>
    <w:rsid w:val="00F009D3"/>
    <w:rsid w:val="00F025E5"/>
    <w:rsid w:val="00F0458C"/>
    <w:rsid w:val="00F21368"/>
    <w:rsid w:val="00F221BF"/>
    <w:rsid w:val="00F50BA2"/>
    <w:rsid w:val="00F607E1"/>
    <w:rsid w:val="00F67488"/>
    <w:rsid w:val="00F7585B"/>
    <w:rsid w:val="00F83F00"/>
    <w:rsid w:val="00FA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D8A55"/>
  <w15:chartTrackingRefBased/>
  <w15:docId w15:val="{19749ACB-0D03-45B3-8457-716A5AB7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df-view-question-36">
    <w:name w:val="df-view-question-36"/>
    <w:basedOn w:val="DefaultParagraphFont"/>
    <w:rsid w:val="0066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dylanrsteve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%20Steven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E98BDE68E4607BD81AA2A7071B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AD180-3521-4881-8F49-C44A443517E7}"/>
      </w:docPartPr>
      <w:docPartBody>
        <w:p w:rsidR="00F2036E" w:rsidRDefault="002B5B98">
          <w:pPr>
            <w:pStyle w:val="255E98BDE68E4607BD81AA2A7071BDF3"/>
          </w:pPr>
          <w:r>
            <w:t>Your Name</w:t>
          </w:r>
        </w:p>
      </w:docPartBody>
    </w:docPart>
    <w:docPart>
      <w:docPartPr>
        <w:name w:val="B42B831461B74C78A2B4CD1AFC5FB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546BB-C082-494F-BAB3-A00207B5EEC0}"/>
      </w:docPartPr>
      <w:docPartBody>
        <w:p w:rsidR="00F2036E" w:rsidRDefault="002B5B98">
          <w:pPr>
            <w:pStyle w:val="B42B831461B74C78A2B4CD1AFC5FB11F"/>
          </w:pPr>
          <w:r>
            <w:t>Objective</w:t>
          </w:r>
        </w:p>
      </w:docPartBody>
    </w:docPart>
    <w:docPart>
      <w:docPartPr>
        <w:name w:val="4AE67DE0E5A04461A1C0970AACA0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767A0-9F70-483E-A079-3E6BD3E29D9C}"/>
      </w:docPartPr>
      <w:docPartBody>
        <w:p w:rsidR="00F2036E" w:rsidRDefault="002B5B98">
          <w:pPr>
            <w:pStyle w:val="4AE67DE0E5A04461A1C0970AACA00935"/>
          </w:pPr>
          <w:r>
            <w:t>Education</w:t>
          </w:r>
        </w:p>
      </w:docPartBody>
    </w:docPart>
    <w:docPart>
      <w:docPartPr>
        <w:name w:val="7DA64754D3644547BD28DDAA9F7D5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99F58-21F8-4220-ACAF-35FCA8E083CD}"/>
      </w:docPartPr>
      <w:docPartBody>
        <w:p w:rsidR="00F2036E" w:rsidRDefault="002B5B98">
          <w:pPr>
            <w:pStyle w:val="7DA64754D3644547BD28DDAA9F7D5C82"/>
          </w:pPr>
          <w:r>
            <w:t>Skills &amp; Abilities</w:t>
          </w:r>
        </w:p>
      </w:docPartBody>
    </w:docPart>
    <w:docPart>
      <w:docPartPr>
        <w:name w:val="B1C23D473F1344539086F54AFA74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7EFB-790E-4888-BE51-FAF7CABE6D5B}"/>
      </w:docPartPr>
      <w:docPartBody>
        <w:p w:rsidR="00F2036E" w:rsidRDefault="002B5B98" w:rsidP="002B5B98">
          <w:pPr>
            <w:pStyle w:val="B1C23D473F1344539086F54AFA74E0A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98"/>
    <w:rsid w:val="0027649A"/>
    <w:rsid w:val="002B5B98"/>
    <w:rsid w:val="00322F0C"/>
    <w:rsid w:val="004A336B"/>
    <w:rsid w:val="008F6351"/>
    <w:rsid w:val="00AA2F60"/>
    <w:rsid w:val="00B1523D"/>
    <w:rsid w:val="00C53302"/>
    <w:rsid w:val="00E44AF3"/>
    <w:rsid w:val="00E62BEF"/>
    <w:rsid w:val="00F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5E98BDE68E4607BD81AA2A7071BDF3">
    <w:name w:val="255E98BDE68E4607BD81AA2A7071BDF3"/>
  </w:style>
  <w:style w:type="paragraph" w:customStyle="1" w:styleId="B42B831461B74C78A2B4CD1AFC5FB11F">
    <w:name w:val="B42B831461B74C78A2B4CD1AFC5FB11F"/>
  </w:style>
  <w:style w:type="paragraph" w:customStyle="1" w:styleId="4AE67DE0E5A04461A1C0970AACA00935">
    <w:name w:val="4AE67DE0E5A04461A1C0970AACA00935"/>
  </w:style>
  <w:style w:type="paragraph" w:customStyle="1" w:styleId="7DA64754D3644547BD28DDAA9F7D5C82">
    <w:name w:val="7DA64754D3644547BD28DDAA9F7D5C82"/>
  </w:style>
  <w:style w:type="paragraph" w:customStyle="1" w:styleId="B1C23D473F1344539086F54AFA74E0AE">
    <w:name w:val="B1C23D473F1344539086F54AFA74E0AE"/>
    <w:rsid w:val="002B5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13E92FF6C114191F086EEB4F9B62B" ma:contentTypeVersion="4" ma:contentTypeDescription="Create a new document." ma:contentTypeScope="" ma:versionID="bd1e965b969b2a5fdae4aef70c67b09b">
  <xsd:schema xmlns:xsd="http://www.w3.org/2001/XMLSchema" xmlns:xs="http://www.w3.org/2001/XMLSchema" xmlns:p="http://schemas.microsoft.com/office/2006/metadata/properties" xmlns:ns3="448fad22-b857-4c09-b2bb-036211b0b19e" targetNamespace="http://schemas.microsoft.com/office/2006/metadata/properties" ma:root="true" ma:fieldsID="718c03069e835dc3885d03a07676beb1" ns3:_="">
    <xsd:import namespace="448fad22-b857-4c09-b2bb-036211b0b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fad22-b857-4c09-b2bb-036211b0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1C1B5-B302-4ADA-9B80-469AE10328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4F971-A416-43B2-AE09-762E19F5B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fad22-b857-4c09-b2bb-036211b0b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33674-E710-4167-9ABB-EAED00E17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17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Dylan Stevens</dc:creator>
  <cp:keywords/>
  <dc:description>Dylan Stevens</dc:description>
  <cp:lastModifiedBy>Dylan Stevens</cp:lastModifiedBy>
  <cp:revision>8</cp:revision>
  <dcterms:created xsi:type="dcterms:W3CDTF">2024-02-12T00:31:00Z</dcterms:created>
  <dcterms:modified xsi:type="dcterms:W3CDTF">2024-05-31T18:53:00Z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0x0101009A213E92FF6C114191F086EEB4F9B62B</vt:lpwstr>
  </property>
</Properties>
</file>